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69F55D" w14:textId="4A1BFD32" w:rsidR="00E865BA" w:rsidRDefault="005A0CB6" w:rsidP="00966A7D">
      <w:pPr>
        <w:pStyle w:val="Ttulo"/>
        <w:jc w:val="both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</w:t>
      </w:r>
      <w:r w:rsidR="008F1D7A">
        <w:rPr>
          <w:lang w:val="en-US"/>
        </w:rPr>
        <w:t>8</w:t>
      </w:r>
      <w:r w:rsidR="00E352DD">
        <w:rPr>
          <w:lang w:val="en-US"/>
        </w:rPr>
        <w:t xml:space="preserve">: </w:t>
      </w:r>
      <w:proofErr w:type="spellStart"/>
      <w:r w:rsidR="008F1D7A">
        <w:rPr>
          <w:lang w:val="en-US"/>
        </w:rPr>
        <w:t>Empleados</w:t>
      </w:r>
      <w:proofErr w:type="spellEnd"/>
      <w:r w:rsidR="00462C0E">
        <w:rPr>
          <w:lang w:val="en-US"/>
        </w:rPr>
        <w:t>.</w:t>
      </w:r>
    </w:p>
    <w:p w14:paraId="1E3DCBAC" w14:textId="77777777" w:rsidR="00F736A8" w:rsidRDefault="00F736A8" w:rsidP="00F736A8">
      <w:pPr>
        <w:rPr>
          <w:lang w:val="en-US"/>
        </w:rPr>
      </w:pPr>
    </w:p>
    <w:p w14:paraId="031A294C" w14:textId="77777777" w:rsidR="00F736A8" w:rsidRPr="00F736A8" w:rsidRDefault="00F736A8" w:rsidP="00F736A8">
      <w:pPr>
        <w:rPr>
          <w:lang w:val="en-US"/>
        </w:rPr>
      </w:pPr>
    </w:p>
    <w:p w14:paraId="0C69AD2E" w14:textId="3C51A092" w:rsidR="00D05E63" w:rsidRDefault="00F736A8" w:rsidP="00F736A8">
      <w:pPr>
        <w:pStyle w:val="Prrafodelista"/>
        <w:numPr>
          <w:ilvl w:val="0"/>
          <w:numId w:val="32"/>
        </w:numPr>
        <w:jc w:val="both"/>
        <w:rPr>
          <w:lang w:val="en-US"/>
        </w:rPr>
      </w:pPr>
      <w:proofErr w:type="spellStart"/>
      <w:r w:rsidRPr="00F736A8">
        <w:rPr>
          <w:lang w:val="en-US"/>
        </w:rPr>
        <w:t>Capturas</w:t>
      </w:r>
      <w:proofErr w:type="spellEnd"/>
      <w:r w:rsidRPr="00F736A8">
        <w:rPr>
          <w:lang w:val="en-US"/>
        </w:rPr>
        <w:t>:</w:t>
      </w:r>
    </w:p>
    <w:p w14:paraId="567B02C6" w14:textId="55990A04" w:rsidR="00F32F79" w:rsidRPr="00F32F79" w:rsidRDefault="00F32F79" w:rsidP="00F32F79">
      <w:pPr>
        <w:jc w:val="both"/>
      </w:pPr>
      <w:r w:rsidRPr="00F32F79">
        <w:t xml:space="preserve">Al hacer </w:t>
      </w:r>
      <w:proofErr w:type="spellStart"/>
      <w:r w:rsidRPr="00F32F79">
        <w:t>click</w:t>
      </w:r>
      <w:proofErr w:type="spellEnd"/>
      <w:r w:rsidRPr="00F32F79">
        <w:t xml:space="preserve"> en l</w:t>
      </w:r>
      <w:r>
        <w:t xml:space="preserve">a </w:t>
      </w:r>
      <w:proofErr w:type="spellStart"/>
      <w:r>
        <w:t>card</w:t>
      </w:r>
      <w:proofErr w:type="spellEnd"/>
      <w:r>
        <w:t xml:space="preserve"> nos mostrara los datos del empleado, y al pulsar el botón de programador o analista nos mostrara los empleados de ese tipo.</w:t>
      </w:r>
    </w:p>
    <w:p w14:paraId="7D94550C" w14:textId="12B99B3F" w:rsidR="00E352DD" w:rsidRPr="00F32F79" w:rsidRDefault="00E352DD" w:rsidP="00F736A8">
      <w:pPr>
        <w:jc w:val="both"/>
      </w:pPr>
    </w:p>
    <w:p w14:paraId="25B3808D" w14:textId="62E3BB88" w:rsidR="00F32F79" w:rsidRDefault="00F32F79" w:rsidP="00F736A8">
      <w:pPr>
        <w:jc w:val="both"/>
      </w:pPr>
      <w:r w:rsidRPr="00F32F79">
        <w:drawing>
          <wp:inline distT="0" distB="0" distL="0" distR="0" wp14:anchorId="559E29CB" wp14:editId="376E378A">
            <wp:extent cx="5486400" cy="2977730"/>
            <wp:effectExtent l="0" t="0" r="0" b="0"/>
            <wp:docPr id="900683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83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036" cy="29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AB41" w14:textId="77777777" w:rsidR="00F32F79" w:rsidRDefault="00F32F79" w:rsidP="00F736A8">
      <w:pPr>
        <w:jc w:val="both"/>
      </w:pPr>
    </w:p>
    <w:p w14:paraId="0623CA00" w14:textId="7CB2EE69" w:rsidR="00F32F79" w:rsidRDefault="00F32F79" w:rsidP="00F736A8">
      <w:pPr>
        <w:jc w:val="both"/>
      </w:pPr>
      <w:r w:rsidRPr="00F32F79">
        <w:drawing>
          <wp:inline distT="0" distB="0" distL="0" distR="0" wp14:anchorId="77713843" wp14:editId="3AAB7567">
            <wp:extent cx="5513765" cy="2992582"/>
            <wp:effectExtent l="0" t="0" r="0" b="0"/>
            <wp:docPr id="1201610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10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218" cy="29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EC51" w14:textId="043348C0" w:rsidR="00F32F79" w:rsidRDefault="00F32F79" w:rsidP="00F736A8">
      <w:pPr>
        <w:jc w:val="both"/>
      </w:pPr>
      <w:r w:rsidRPr="00F32F79">
        <w:lastRenderedPageBreak/>
        <w:drawing>
          <wp:inline distT="0" distB="0" distL="0" distR="0" wp14:anchorId="3E7AA3D9" wp14:editId="158DCDF8">
            <wp:extent cx="6120130" cy="3385185"/>
            <wp:effectExtent l="0" t="0" r="0" b="5715"/>
            <wp:docPr id="119564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089E" w14:textId="4EC005CC" w:rsidR="00F32F79" w:rsidRPr="00E352DD" w:rsidRDefault="00F32F79" w:rsidP="00F736A8">
      <w:pPr>
        <w:jc w:val="both"/>
      </w:pPr>
      <w:r w:rsidRPr="00F32F79">
        <w:drawing>
          <wp:inline distT="0" distB="0" distL="0" distR="0" wp14:anchorId="37AB30E3" wp14:editId="2D5F63AD">
            <wp:extent cx="6120130" cy="3369310"/>
            <wp:effectExtent l="0" t="0" r="0" b="2540"/>
            <wp:docPr id="44314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6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0850" w14:textId="77777777" w:rsidR="00A60F85" w:rsidRPr="00614BA8" w:rsidRDefault="00A60F85" w:rsidP="00F736A8">
      <w:pPr>
        <w:jc w:val="both"/>
      </w:pPr>
    </w:p>
    <w:sectPr w:rsidR="00A60F85" w:rsidRPr="00614BA8" w:rsidSect="001D48F7">
      <w:headerReference w:type="default" r:id="rId12"/>
      <w:footerReference w:type="default" r:id="rId13"/>
      <w:type w:val="continuous"/>
      <w:pgSz w:w="11906" w:h="16838"/>
      <w:pgMar w:top="2382" w:right="1134" w:bottom="709" w:left="1134" w:header="142" w:footer="34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B7FC" w14:textId="77777777" w:rsidR="00FD4047" w:rsidRDefault="00FD4047" w:rsidP="005513CF">
      <w:r>
        <w:separator/>
      </w:r>
    </w:p>
  </w:endnote>
  <w:endnote w:type="continuationSeparator" w:id="0">
    <w:p w14:paraId="59EAC67A" w14:textId="77777777" w:rsidR="00FD4047" w:rsidRDefault="00FD4047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C6E3" w14:textId="77777777" w:rsidR="0035008D" w:rsidRPr="00272A7F" w:rsidRDefault="00A93712" w:rsidP="00CA4B42">
    <w:pPr>
      <w:pStyle w:val="Piedepgina"/>
      <w:tabs>
        <w:tab w:val="clear" w:pos="4252"/>
        <w:tab w:val="clear" w:pos="8504"/>
        <w:tab w:val="left" w:pos="4254"/>
        <w:tab w:val="left" w:pos="4963"/>
        <w:tab w:val="left" w:pos="5672"/>
        <w:tab w:val="left" w:pos="6381"/>
        <w:tab w:val="left" w:pos="7090"/>
      </w:tabs>
    </w:pPr>
    <w:r>
      <w:rPr>
        <w:noProof/>
        <w:lang w:eastAsia="es-ES" w:bidi="ar-SA"/>
      </w:rPr>
      <w:drawing>
        <wp:inline distT="0" distB="0" distL="0" distR="0" wp14:anchorId="718ED32B" wp14:editId="0F47FE9A">
          <wp:extent cx="6120130" cy="664845"/>
          <wp:effectExtent l="0" t="0" r="0" b="1905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con imag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64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6B3A" w14:textId="77777777" w:rsidR="00FD4047" w:rsidRDefault="00FD4047" w:rsidP="005513CF">
      <w:r>
        <w:separator/>
      </w:r>
    </w:p>
  </w:footnote>
  <w:footnote w:type="continuationSeparator" w:id="0">
    <w:p w14:paraId="53841F81" w14:textId="77777777" w:rsidR="00FD4047" w:rsidRDefault="00FD4047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E472" w14:textId="77777777" w:rsidR="00462C0E" w:rsidRDefault="00462C0E" w:rsidP="00462C0E">
    <w:pPr>
      <w:rPr>
        <w:b/>
        <w:bCs/>
        <w:lang w:val="en-US"/>
      </w:rPr>
    </w:pPr>
    <w:proofErr w:type="spellStart"/>
    <w:r w:rsidRPr="00D05E63">
      <w:rPr>
        <w:b/>
        <w:bCs/>
        <w:lang w:val="en-US"/>
      </w:rPr>
      <w:t>Alumno</w:t>
    </w:r>
    <w:proofErr w:type="spellEnd"/>
    <w:r w:rsidRPr="00D05E63">
      <w:rPr>
        <w:b/>
        <w:bCs/>
        <w:lang w:val="en-US"/>
      </w:rPr>
      <w:t>: Adrian Valdivieso Paredes</w:t>
    </w:r>
  </w:p>
  <w:p w14:paraId="4A5AEE3C" w14:textId="77777777" w:rsidR="005513CF" w:rsidRDefault="008C7C78" w:rsidP="002509D1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1312" behindDoc="1" locked="0" layoutInCell="1" allowOverlap="1" wp14:anchorId="74E0AEF7" wp14:editId="6AA537C2">
          <wp:simplePos x="0" y="0"/>
          <wp:positionH relativeFrom="column">
            <wp:posOffset>-111280</wp:posOffset>
          </wp:positionH>
          <wp:positionV relativeFrom="paragraph">
            <wp:posOffset>611505</wp:posOffset>
          </wp:positionV>
          <wp:extent cx="3224530" cy="615950"/>
          <wp:effectExtent l="0" t="0" r="0" b="0"/>
          <wp:wrapNone/>
          <wp:docPr id="7" name="Imagen 7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74E"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58FB65" wp14:editId="73B13D6F">
              <wp:simplePos x="0" y="0"/>
              <wp:positionH relativeFrom="column">
                <wp:posOffset>-440690</wp:posOffset>
              </wp:positionH>
              <wp:positionV relativeFrom="paragraph">
                <wp:posOffset>1378585</wp:posOffset>
              </wp:positionV>
              <wp:extent cx="334645" cy="8072755"/>
              <wp:effectExtent l="0" t="0" r="127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807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F15A9" w14:textId="17ABFDBB" w:rsidR="00CB24FC" w:rsidRPr="00D74388" w:rsidRDefault="00F21B15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>PC120205v</w:t>
                          </w:r>
                          <w:r w:rsidR="007E702D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 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F32F79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myAppWithCards.docx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58FB6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7pt;margin-top:108.55pt;width:26.35pt;height:63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" stroked="f">
              <v:textbox style="layout-flow:vertical;mso-layout-flow-alt:bottom-to-top">
                <w:txbxContent>
                  <w:p w14:paraId="57FF15A9" w14:textId="17ABFDBB" w:rsidR="00CB24FC" w:rsidRPr="00D74388" w:rsidRDefault="00F21B15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>PC120205v</w:t>
                    </w:r>
                    <w:r w:rsidR="007E702D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>2</w:t>
                    </w: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 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F32F79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myAppWithCards.docx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DA2"/>
    <w:multiLevelType w:val="hybridMultilevel"/>
    <w:tmpl w:val="7C08A8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5428B"/>
    <w:multiLevelType w:val="hybridMultilevel"/>
    <w:tmpl w:val="EE442B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50A9"/>
    <w:multiLevelType w:val="hybridMultilevel"/>
    <w:tmpl w:val="4852F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02F4"/>
    <w:multiLevelType w:val="hybridMultilevel"/>
    <w:tmpl w:val="7480C0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42AA"/>
    <w:multiLevelType w:val="hybridMultilevel"/>
    <w:tmpl w:val="584E4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02CC0"/>
    <w:multiLevelType w:val="hybridMultilevel"/>
    <w:tmpl w:val="209435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27B16"/>
    <w:multiLevelType w:val="hybridMultilevel"/>
    <w:tmpl w:val="8D3E08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F3381A"/>
    <w:multiLevelType w:val="hybridMultilevel"/>
    <w:tmpl w:val="00A07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F789A"/>
    <w:multiLevelType w:val="hybridMultilevel"/>
    <w:tmpl w:val="0D34D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C2BBA"/>
    <w:multiLevelType w:val="hybridMultilevel"/>
    <w:tmpl w:val="7318F8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56261"/>
    <w:multiLevelType w:val="hybridMultilevel"/>
    <w:tmpl w:val="BE28B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F5872"/>
    <w:multiLevelType w:val="hybridMultilevel"/>
    <w:tmpl w:val="948A0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53A2B"/>
    <w:multiLevelType w:val="hybridMultilevel"/>
    <w:tmpl w:val="6BCC1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6691"/>
    <w:multiLevelType w:val="hybridMultilevel"/>
    <w:tmpl w:val="651C53AC"/>
    <w:lvl w:ilvl="0" w:tplc="A3CC4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312F13"/>
    <w:multiLevelType w:val="hybridMultilevel"/>
    <w:tmpl w:val="6D501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C15AF"/>
    <w:multiLevelType w:val="hybridMultilevel"/>
    <w:tmpl w:val="F5AE9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04151"/>
    <w:multiLevelType w:val="hybridMultilevel"/>
    <w:tmpl w:val="0310C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A55EF"/>
    <w:multiLevelType w:val="hybridMultilevel"/>
    <w:tmpl w:val="E188A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D4922"/>
    <w:multiLevelType w:val="hybridMultilevel"/>
    <w:tmpl w:val="DDC0C0FA"/>
    <w:lvl w:ilvl="0" w:tplc="3ED877E4">
      <w:start w:val="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F4D45"/>
    <w:multiLevelType w:val="hybridMultilevel"/>
    <w:tmpl w:val="D536F4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1539C"/>
    <w:multiLevelType w:val="hybridMultilevel"/>
    <w:tmpl w:val="B9D47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21500"/>
    <w:multiLevelType w:val="hybridMultilevel"/>
    <w:tmpl w:val="BCB04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D710C"/>
    <w:multiLevelType w:val="hybridMultilevel"/>
    <w:tmpl w:val="50E25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80821"/>
    <w:multiLevelType w:val="hybridMultilevel"/>
    <w:tmpl w:val="0A943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81957"/>
    <w:multiLevelType w:val="hybridMultilevel"/>
    <w:tmpl w:val="5ECE70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841C2"/>
    <w:multiLevelType w:val="hybridMultilevel"/>
    <w:tmpl w:val="F6AA8402"/>
    <w:lvl w:ilvl="0" w:tplc="6734BF0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B92B28"/>
    <w:multiLevelType w:val="hybridMultilevel"/>
    <w:tmpl w:val="2AD44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533D4"/>
    <w:multiLevelType w:val="hybridMultilevel"/>
    <w:tmpl w:val="EE442B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42E8B"/>
    <w:multiLevelType w:val="hybridMultilevel"/>
    <w:tmpl w:val="A3EAB8B0"/>
    <w:lvl w:ilvl="0" w:tplc="595A5D3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3012A0"/>
    <w:multiLevelType w:val="hybridMultilevel"/>
    <w:tmpl w:val="9152A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45845"/>
    <w:multiLevelType w:val="hybridMultilevel"/>
    <w:tmpl w:val="7ECAAF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C307D"/>
    <w:multiLevelType w:val="hybridMultilevel"/>
    <w:tmpl w:val="E7289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060331">
    <w:abstractNumId w:val="11"/>
  </w:num>
  <w:num w:numId="2" w16cid:durableId="1509174772">
    <w:abstractNumId w:val="10"/>
  </w:num>
  <w:num w:numId="3" w16cid:durableId="503520333">
    <w:abstractNumId w:val="26"/>
  </w:num>
  <w:num w:numId="4" w16cid:durableId="1663779738">
    <w:abstractNumId w:val="16"/>
  </w:num>
  <w:num w:numId="5" w16cid:durableId="402458321">
    <w:abstractNumId w:val="14"/>
  </w:num>
  <w:num w:numId="6" w16cid:durableId="200090943">
    <w:abstractNumId w:val="6"/>
  </w:num>
  <w:num w:numId="7" w16cid:durableId="936643047">
    <w:abstractNumId w:val="9"/>
  </w:num>
  <w:num w:numId="8" w16cid:durableId="779032400">
    <w:abstractNumId w:val="1"/>
  </w:num>
  <w:num w:numId="9" w16cid:durableId="179438101">
    <w:abstractNumId w:val="2"/>
  </w:num>
  <w:num w:numId="10" w16cid:durableId="1250428922">
    <w:abstractNumId w:val="12"/>
  </w:num>
  <w:num w:numId="11" w16cid:durableId="114951681">
    <w:abstractNumId w:val="27"/>
  </w:num>
  <w:num w:numId="12" w16cid:durableId="1554778388">
    <w:abstractNumId w:val="0"/>
  </w:num>
  <w:num w:numId="13" w16cid:durableId="545987064">
    <w:abstractNumId w:val="31"/>
  </w:num>
  <w:num w:numId="14" w16cid:durableId="1338734231">
    <w:abstractNumId w:val="20"/>
  </w:num>
  <w:num w:numId="15" w16cid:durableId="969700423">
    <w:abstractNumId w:val="8"/>
  </w:num>
  <w:num w:numId="16" w16cid:durableId="1013188279">
    <w:abstractNumId w:val="30"/>
  </w:num>
  <w:num w:numId="17" w16cid:durableId="1896811956">
    <w:abstractNumId w:val="13"/>
  </w:num>
  <w:num w:numId="18" w16cid:durableId="1874926825">
    <w:abstractNumId w:val="21"/>
  </w:num>
  <w:num w:numId="19" w16cid:durableId="1816071125">
    <w:abstractNumId w:val="7"/>
  </w:num>
  <w:num w:numId="20" w16cid:durableId="1236207799">
    <w:abstractNumId w:val="15"/>
  </w:num>
  <w:num w:numId="21" w16cid:durableId="951135984">
    <w:abstractNumId w:val="22"/>
  </w:num>
  <w:num w:numId="22" w16cid:durableId="94448146">
    <w:abstractNumId w:val="3"/>
  </w:num>
  <w:num w:numId="23" w16cid:durableId="1115832184">
    <w:abstractNumId w:val="24"/>
  </w:num>
  <w:num w:numId="24" w16cid:durableId="1414546365">
    <w:abstractNumId w:val="23"/>
  </w:num>
  <w:num w:numId="25" w16cid:durableId="718673109">
    <w:abstractNumId w:val="17"/>
  </w:num>
  <w:num w:numId="26" w16cid:durableId="945424024">
    <w:abstractNumId w:val="28"/>
  </w:num>
  <w:num w:numId="27" w16cid:durableId="673649575">
    <w:abstractNumId w:val="25"/>
  </w:num>
  <w:num w:numId="28" w16cid:durableId="9643019">
    <w:abstractNumId w:val="19"/>
  </w:num>
  <w:num w:numId="29" w16cid:durableId="242877620">
    <w:abstractNumId w:val="18"/>
  </w:num>
  <w:num w:numId="30" w16cid:durableId="1117066331">
    <w:abstractNumId w:val="5"/>
  </w:num>
  <w:num w:numId="31" w16cid:durableId="845636036">
    <w:abstractNumId w:val="29"/>
  </w:num>
  <w:num w:numId="32" w16cid:durableId="98435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54"/>
    <w:rsid w:val="000201FF"/>
    <w:rsid w:val="000237E9"/>
    <w:rsid w:val="00024CEF"/>
    <w:rsid w:val="00027FB3"/>
    <w:rsid w:val="00030909"/>
    <w:rsid w:val="000B1E99"/>
    <w:rsid w:val="000C2384"/>
    <w:rsid w:val="000F549D"/>
    <w:rsid w:val="00143E03"/>
    <w:rsid w:val="00160E6B"/>
    <w:rsid w:val="00164759"/>
    <w:rsid w:val="00176D0C"/>
    <w:rsid w:val="00181BDF"/>
    <w:rsid w:val="001847C7"/>
    <w:rsid w:val="0019274E"/>
    <w:rsid w:val="001B0492"/>
    <w:rsid w:val="001B6CE2"/>
    <w:rsid w:val="001D48F7"/>
    <w:rsid w:val="001F2E63"/>
    <w:rsid w:val="00226353"/>
    <w:rsid w:val="00240592"/>
    <w:rsid w:val="002509D1"/>
    <w:rsid w:val="002535FC"/>
    <w:rsid w:val="0026636D"/>
    <w:rsid w:val="00277A44"/>
    <w:rsid w:val="00282B35"/>
    <w:rsid w:val="0029051B"/>
    <w:rsid w:val="002927F1"/>
    <w:rsid w:val="002B2A8E"/>
    <w:rsid w:val="002E22C5"/>
    <w:rsid w:val="002E7981"/>
    <w:rsid w:val="002F759E"/>
    <w:rsid w:val="00306054"/>
    <w:rsid w:val="003262C2"/>
    <w:rsid w:val="00345ABE"/>
    <w:rsid w:val="0035008D"/>
    <w:rsid w:val="00350C0F"/>
    <w:rsid w:val="00387A48"/>
    <w:rsid w:val="003A1E87"/>
    <w:rsid w:val="003C4D95"/>
    <w:rsid w:val="003D48D1"/>
    <w:rsid w:val="003E1F35"/>
    <w:rsid w:val="00414D37"/>
    <w:rsid w:val="00414D6C"/>
    <w:rsid w:val="0046086E"/>
    <w:rsid w:val="00462C0E"/>
    <w:rsid w:val="00484007"/>
    <w:rsid w:val="00484BE2"/>
    <w:rsid w:val="004A4FC6"/>
    <w:rsid w:val="004D53C3"/>
    <w:rsid w:val="004D6873"/>
    <w:rsid w:val="00524072"/>
    <w:rsid w:val="005353A2"/>
    <w:rsid w:val="00546352"/>
    <w:rsid w:val="005513CF"/>
    <w:rsid w:val="00571D51"/>
    <w:rsid w:val="0057620F"/>
    <w:rsid w:val="00594F09"/>
    <w:rsid w:val="005A0CB6"/>
    <w:rsid w:val="005A3CB7"/>
    <w:rsid w:val="005B49E1"/>
    <w:rsid w:val="005B5BB5"/>
    <w:rsid w:val="005C032A"/>
    <w:rsid w:val="005F1EAC"/>
    <w:rsid w:val="00614BA8"/>
    <w:rsid w:val="00642010"/>
    <w:rsid w:val="0064757C"/>
    <w:rsid w:val="00657DB6"/>
    <w:rsid w:val="00684585"/>
    <w:rsid w:val="006934C6"/>
    <w:rsid w:val="006B307F"/>
    <w:rsid w:val="006C48A3"/>
    <w:rsid w:val="006C4DDE"/>
    <w:rsid w:val="006E00E4"/>
    <w:rsid w:val="006F5C47"/>
    <w:rsid w:val="00724676"/>
    <w:rsid w:val="00733809"/>
    <w:rsid w:val="00736BB6"/>
    <w:rsid w:val="00774896"/>
    <w:rsid w:val="007830BE"/>
    <w:rsid w:val="00787D19"/>
    <w:rsid w:val="007B2EE2"/>
    <w:rsid w:val="007E035A"/>
    <w:rsid w:val="007E702D"/>
    <w:rsid w:val="00816E22"/>
    <w:rsid w:val="00817ED1"/>
    <w:rsid w:val="00824320"/>
    <w:rsid w:val="00825F7F"/>
    <w:rsid w:val="00842ADE"/>
    <w:rsid w:val="00860280"/>
    <w:rsid w:val="008668DD"/>
    <w:rsid w:val="00867CE2"/>
    <w:rsid w:val="00873329"/>
    <w:rsid w:val="008A7620"/>
    <w:rsid w:val="008C3558"/>
    <w:rsid w:val="008C7C78"/>
    <w:rsid w:val="008F1D7A"/>
    <w:rsid w:val="00923C9A"/>
    <w:rsid w:val="00930EB2"/>
    <w:rsid w:val="009373F5"/>
    <w:rsid w:val="00952133"/>
    <w:rsid w:val="00955870"/>
    <w:rsid w:val="00966A7D"/>
    <w:rsid w:val="00972DAA"/>
    <w:rsid w:val="0098593E"/>
    <w:rsid w:val="009A09C3"/>
    <w:rsid w:val="009D2E33"/>
    <w:rsid w:val="009D473F"/>
    <w:rsid w:val="009E0FBF"/>
    <w:rsid w:val="009F49B1"/>
    <w:rsid w:val="00A01142"/>
    <w:rsid w:val="00A03666"/>
    <w:rsid w:val="00A06B1D"/>
    <w:rsid w:val="00A07BC1"/>
    <w:rsid w:val="00A2753A"/>
    <w:rsid w:val="00A45677"/>
    <w:rsid w:val="00A51AC1"/>
    <w:rsid w:val="00A60F85"/>
    <w:rsid w:val="00A67ADF"/>
    <w:rsid w:val="00A90F06"/>
    <w:rsid w:val="00A93712"/>
    <w:rsid w:val="00A93FE4"/>
    <w:rsid w:val="00AA3940"/>
    <w:rsid w:val="00AB6C06"/>
    <w:rsid w:val="00AF3D0F"/>
    <w:rsid w:val="00AF774E"/>
    <w:rsid w:val="00B07C03"/>
    <w:rsid w:val="00B3361C"/>
    <w:rsid w:val="00B372D4"/>
    <w:rsid w:val="00B7593E"/>
    <w:rsid w:val="00B83D5B"/>
    <w:rsid w:val="00B86474"/>
    <w:rsid w:val="00B900C9"/>
    <w:rsid w:val="00B92A9B"/>
    <w:rsid w:val="00B92F09"/>
    <w:rsid w:val="00B94980"/>
    <w:rsid w:val="00B97028"/>
    <w:rsid w:val="00C0013E"/>
    <w:rsid w:val="00C12CE9"/>
    <w:rsid w:val="00C457E8"/>
    <w:rsid w:val="00C52F3F"/>
    <w:rsid w:val="00C5642B"/>
    <w:rsid w:val="00C64C30"/>
    <w:rsid w:val="00C72271"/>
    <w:rsid w:val="00C80545"/>
    <w:rsid w:val="00C81F5E"/>
    <w:rsid w:val="00C95E21"/>
    <w:rsid w:val="00C97A71"/>
    <w:rsid w:val="00CA42C2"/>
    <w:rsid w:val="00CA4B42"/>
    <w:rsid w:val="00CB24FC"/>
    <w:rsid w:val="00CC2F72"/>
    <w:rsid w:val="00D05E63"/>
    <w:rsid w:val="00D230E2"/>
    <w:rsid w:val="00D70F28"/>
    <w:rsid w:val="00D74388"/>
    <w:rsid w:val="00D940CD"/>
    <w:rsid w:val="00DA24CE"/>
    <w:rsid w:val="00DA5430"/>
    <w:rsid w:val="00DB6922"/>
    <w:rsid w:val="00DD7F87"/>
    <w:rsid w:val="00E13C57"/>
    <w:rsid w:val="00E17DB6"/>
    <w:rsid w:val="00E245CA"/>
    <w:rsid w:val="00E352DD"/>
    <w:rsid w:val="00E46B1E"/>
    <w:rsid w:val="00E66C4E"/>
    <w:rsid w:val="00E70334"/>
    <w:rsid w:val="00E743C5"/>
    <w:rsid w:val="00E81589"/>
    <w:rsid w:val="00E83082"/>
    <w:rsid w:val="00E865BA"/>
    <w:rsid w:val="00EA4864"/>
    <w:rsid w:val="00EB2B7B"/>
    <w:rsid w:val="00EC672E"/>
    <w:rsid w:val="00ED4892"/>
    <w:rsid w:val="00ED5612"/>
    <w:rsid w:val="00F04EDB"/>
    <w:rsid w:val="00F07F1C"/>
    <w:rsid w:val="00F21B15"/>
    <w:rsid w:val="00F32F79"/>
    <w:rsid w:val="00F341CA"/>
    <w:rsid w:val="00F55C7E"/>
    <w:rsid w:val="00F60D28"/>
    <w:rsid w:val="00F736A8"/>
    <w:rsid w:val="00F76B6B"/>
    <w:rsid w:val="00F80C0C"/>
    <w:rsid w:val="00F81B14"/>
    <w:rsid w:val="00FA1BE0"/>
    <w:rsid w:val="00FC0862"/>
    <w:rsid w:val="00FD4047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2942254"/>
  <w15:docId w15:val="{C764191F-37E8-40B6-8214-8FB891E5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BDF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0366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7DB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table" w:styleId="Tablaconcuadrcula">
    <w:name w:val="Table Grid"/>
    <w:basedOn w:val="Tablanormal"/>
    <w:uiPriority w:val="59"/>
    <w:rsid w:val="00143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2ADE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42AD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AD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3666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DD7F87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DD7F8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7DB6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F06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90F06"/>
    <w:rPr>
      <w:rFonts w:asciiTheme="minorHAnsi" w:eastAsiaTheme="minorEastAsia" w:hAnsiTheme="minorHAnsi" w:cs="Mangal"/>
      <w:color w:val="5A5A5A" w:themeColor="text1" w:themeTint="A5"/>
      <w:spacing w:val="15"/>
      <w:kern w:val="1"/>
      <w:sz w:val="22"/>
      <w:lang w:eastAsia="zh-CN" w:bidi="hi-IN"/>
    </w:rPr>
  </w:style>
  <w:style w:type="paragraph" w:styleId="Sinespaciado">
    <w:name w:val="No Spacing"/>
    <w:uiPriority w:val="1"/>
    <w:qFormat/>
    <w:rsid w:val="00D05E63"/>
    <w:pPr>
      <w:widowControl w:val="0"/>
      <w:suppressAutoHyphens/>
    </w:pPr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DRIVE\Salesianos\Plantillas\Hoja%20Salesianos%20Zaragoza%20Colegio%20HN2%20con%20nombre%20archiv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071D3-2F90-4F73-A51B-5C452BC2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Salesianos Zaragoza Colegio HN2 con nombre archivo.dotx</Template>
  <TotalTime>1177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Salesianos - Zaragoza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Rosana Marin Berraondo</dc:creator>
  <cp:lastModifiedBy>Adrian Valdivieso Paredes</cp:lastModifiedBy>
  <cp:revision>74</cp:revision>
  <cp:lastPrinted>2023-11-20T15:09:00Z</cp:lastPrinted>
  <dcterms:created xsi:type="dcterms:W3CDTF">2022-09-20T15:43:00Z</dcterms:created>
  <dcterms:modified xsi:type="dcterms:W3CDTF">2023-11-20T15:09:00Z</dcterms:modified>
</cp:coreProperties>
</file>