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69F55D" w14:textId="0E63CA9D" w:rsidR="00E865BA" w:rsidRDefault="00462C0E" w:rsidP="00966A7D">
      <w:pPr>
        <w:pStyle w:val="Ttulo"/>
        <w:jc w:val="both"/>
        <w:rPr>
          <w:lang w:val="en-US"/>
        </w:rPr>
      </w:pPr>
      <w:r w:rsidRPr="00462C0E">
        <w:rPr>
          <w:lang w:val="en-US"/>
        </w:rPr>
        <w:t>Sharing data between</w:t>
      </w:r>
      <w:r>
        <w:rPr>
          <w:lang w:val="en-US"/>
        </w:rPr>
        <w:t xml:space="preserve"> Components.</w:t>
      </w:r>
    </w:p>
    <w:p w14:paraId="05A9278B" w14:textId="77777777" w:rsidR="00462C0E" w:rsidRDefault="00462C0E" w:rsidP="00966A7D">
      <w:pPr>
        <w:jc w:val="both"/>
        <w:rPr>
          <w:lang w:val="en-US"/>
        </w:rPr>
      </w:pPr>
    </w:p>
    <w:p w14:paraId="5C3B952E" w14:textId="77629E99" w:rsidR="00462C0E" w:rsidRDefault="00462C0E" w:rsidP="00966A7D">
      <w:pPr>
        <w:pStyle w:val="Prrafodelista"/>
        <w:numPr>
          <w:ilvl w:val="0"/>
          <w:numId w:val="31"/>
        </w:numPr>
        <w:jc w:val="both"/>
      </w:pPr>
      <w:r w:rsidRPr="00462C0E">
        <w:t>Creamos un nuevo componente e</w:t>
      </w:r>
      <w:r>
        <w:t xml:space="preserve">n nuestro proyecto anterior con el siguiente comando desde la carpeta del </w:t>
      </w:r>
      <w:r w:rsidR="005B49E1">
        <w:t>proyecto</w:t>
      </w:r>
      <w:r>
        <w:t xml:space="preserve">: ng </w:t>
      </w:r>
      <w:proofErr w:type="spellStart"/>
      <w:r>
        <w:t>generate</w:t>
      </w:r>
      <w:proofErr w:type="spellEnd"/>
      <w:r>
        <w:t xml:space="preserve"> </w:t>
      </w:r>
      <w:proofErr w:type="spellStart"/>
      <w:proofErr w:type="gramStart"/>
      <w:r>
        <w:t>component</w:t>
      </w:r>
      <w:proofErr w:type="spellEnd"/>
      <w:r>
        <w:t>(</w:t>
      </w:r>
      <w:proofErr w:type="gramEnd"/>
      <w:r>
        <w:t>“Nombre del componente”):</w:t>
      </w:r>
    </w:p>
    <w:p w14:paraId="7C1C605C" w14:textId="77777777" w:rsidR="00966A7D" w:rsidRDefault="00966A7D" w:rsidP="00966A7D">
      <w:pPr>
        <w:pStyle w:val="Prrafodelista"/>
        <w:jc w:val="both"/>
      </w:pPr>
    </w:p>
    <w:p w14:paraId="355E7D36" w14:textId="2905490A" w:rsidR="00462C0E" w:rsidRDefault="00462C0E" w:rsidP="00966A7D">
      <w:pPr>
        <w:jc w:val="center"/>
      </w:pPr>
      <w:r w:rsidRPr="00462C0E">
        <w:rPr>
          <w:noProof/>
        </w:rPr>
        <w:drawing>
          <wp:inline distT="0" distB="0" distL="0" distR="0" wp14:anchorId="4ACFC812" wp14:editId="4E8901F6">
            <wp:extent cx="2033051" cy="2354580"/>
            <wp:effectExtent l="19050" t="0" r="24765" b="693420"/>
            <wp:docPr id="2051870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70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767" cy="23612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0156BC6" w14:textId="77777777" w:rsidR="00462C0E" w:rsidRDefault="00462C0E" w:rsidP="00966A7D">
      <w:pPr>
        <w:jc w:val="both"/>
      </w:pPr>
    </w:p>
    <w:p w14:paraId="19DDE848" w14:textId="067450B3" w:rsidR="00462C0E" w:rsidRPr="00966A7D" w:rsidRDefault="00462C0E" w:rsidP="00966A7D">
      <w:pPr>
        <w:pStyle w:val="Prrafodelista"/>
        <w:numPr>
          <w:ilvl w:val="0"/>
          <w:numId w:val="31"/>
        </w:numPr>
        <w:jc w:val="both"/>
        <w:rPr>
          <w:b/>
          <w:bCs/>
        </w:rPr>
      </w:pPr>
      <w:r w:rsidRPr="00966A7D">
        <w:rPr>
          <w:b/>
          <w:bCs/>
        </w:rPr>
        <w:t>Primero vamos a enviar información al componente hijo.</w:t>
      </w:r>
    </w:p>
    <w:p w14:paraId="780D35A9" w14:textId="0EBE6F94" w:rsidR="00462C0E" w:rsidRDefault="00462C0E" w:rsidP="00966A7D">
      <w:pPr>
        <w:pStyle w:val="Prrafodelista"/>
        <w:numPr>
          <w:ilvl w:val="1"/>
          <w:numId w:val="31"/>
        </w:numPr>
        <w:jc w:val="both"/>
      </w:pPr>
      <w:r>
        <w:t>Para ello primero tendremos que configurar el componente hijo:</w:t>
      </w:r>
    </w:p>
    <w:p w14:paraId="218BB598" w14:textId="4502F6CB" w:rsidR="00462C0E" w:rsidRDefault="00462C0E" w:rsidP="00966A7D">
      <w:pPr>
        <w:pStyle w:val="Prrafodelista"/>
        <w:numPr>
          <w:ilvl w:val="1"/>
          <w:numId w:val="31"/>
        </w:numPr>
        <w:jc w:val="both"/>
      </w:pPr>
      <w:r>
        <w:t xml:space="preserve">Primero exportamos input de angular en el componente del hijo y modificamos el </w:t>
      </w:r>
      <w:proofErr w:type="spellStart"/>
      <w:r>
        <w:t>export</w:t>
      </w:r>
      <w:proofErr w:type="spellEnd"/>
      <w:r>
        <w:t xml:space="preserve"> poniendo el atributo que se </w:t>
      </w:r>
      <w:r w:rsidR="00966A7D">
        <w:t>envía</w:t>
      </w:r>
      <w:r>
        <w:t xml:space="preserve"> como </w:t>
      </w:r>
      <w:r w:rsidR="00966A7D">
        <w:t>parámetro</w:t>
      </w:r>
      <w:r>
        <w:t>:</w:t>
      </w:r>
    </w:p>
    <w:p w14:paraId="624AECB0" w14:textId="77777777" w:rsidR="00966A7D" w:rsidRDefault="00966A7D" w:rsidP="00966A7D">
      <w:pPr>
        <w:pStyle w:val="Prrafodelista"/>
        <w:ind w:left="1440"/>
        <w:jc w:val="both"/>
      </w:pPr>
    </w:p>
    <w:p w14:paraId="2C47E930" w14:textId="2A65F39B" w:rsidR="00462C0E" w:rsidRDefault="00462C0E" w:rsidP="00966A7D">
      <w:pPr>
        <w:jc w:val="center"/>
      </w:pPr>
      <w:r w:rsidRPr="00462C0E">
        <w:rPr>
          <w:noProof/>
        </w:rPr>
        <w:drawing>
          <wp:inline distT="0" distB="0" distL="0" distR="0" wp14:anchorId="243F4B91" wp14:editId="6C73B140">
            <wp:extent cx="3705416" cy="1627415"/>
            <wp:effectExtent l="19050" t="0" r="9525" b="487680"/>
            <wp:docPr id="1215050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50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308" cy="163175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795E907" w14:textId="77777777" w:rsidR="00462C0E" w:rsidRDefault="00462C0E" w:rsidP="00966A7D">
      <w:pPr>
        <w:jc w:val="both"/>
      </w:pPr>
    </w:p>
    <w:p w14:paraId="046A49CA" w14:textId="706F9D1B" w:rsidR="00462C0E" w:rsidRDefault="00462C0E" w:rsidP="00966A7D">
      <w:pPr>
        <w:pStyle w:val="Prrafodelista"/>
        <w:numPr>
          <w:ilvl w:val="1"/>
          <w:numId w:val="31"/>
        </w:numPr>
        <w:jc w:val="both"/>
      </w:pPr>
      <w:r>
        <w:t xml:space="preserve">Ahora vamos al </w:t>
      </w:r>
      <w:proofErr w:type="spellStart"/>
      <w:r>
        <w:t>html</w:t>
      </w:r>
      <w:proofErr w:type="spellEnd"/>
      <w:r>
        <w:t xml:space="preserve"> del nuevo componente y lo modificamos</w:t>
      </w:r>
      <w:r w:rsidR="00350C0F">
        <w:t xml:space="preserve">, ponemos el atributo entre corchetes para mostrar el atributo que le hemos pasado como </w:t>
      </w:r>
      <w:r w:rsidR="00966A7D">
        <w:t>parámetro</w:t>
      </w:r>
      <w:r>
        <w:t>:</w:t>
      </w:r>
    </w:p>
    <w:p w14:paraId="1F023FC2" w14:textId="77777777" w:rsidR="00350C0F" w:rsidRDefault="00350C0F" w:rsidP="00966A7D">
      <w:pPr>
        <w:jc w:val="both"/>
      </w:pPr>
    </w:p>
    <w:p w14:paraId="30245BD4" w14:textId="6BB192F3" w:rsidR="00350C0F" w:rsidRDefault="00350C0F" w:rsidP="00966A7D">
      <w:pPr>
        <w:jc w:val="center"/>
      </w:pPr>
      <w:r w:rsidRPr="00350C0F">
        <w:rPr>
          <w:noProof/>
        </w:rPr>
        <w:lastRenderedPageBreak/>
        <w:drawing>
          <wp:inline distT="0" distB="0" distL="0" distR="0" wp14:anchorId="165F73CF" wp14:editId="1BDC082A">
            <wp:extent cx="6120130" cy="630555"/>
            <wp:effectExtent l="19050" t="0" r="13970" b="207645"/>
            <wp:docPr id="302478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780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5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A4CBE76" w14:textId="77777777" w:rsidR="00966A7D" w:rsidRDefault="00966A7D" w:rsidP="00966A7D">
      <w:pPr>
        <w:jc w:val="both"/>
        <w:rPr>
          <w:noProof/>
        </w:rPr>
      </w:pPr>
    </w:p>
    <w:p w14:paraId="173F7D57" w14:textId="77C1B30E" w:rsidR="00350C0F" w:rsidRDefault="00350C0F" w:rsidP="00966A7D">
      <w:pPr>
        <w:pStyle w:val="Prrafodelista"/>
        <w:numPr>
          <w:ilvl w:val="1"/>
          <w:numId w:val="31"/>
        </w:numPr>
        <w:jc w:val="both"/>
        <w:rPr>
          <w:noProof/>
        </w:rPr>
      </w:pPr>
      <w:r>
        <w:t xml:space="preserve">Ahora vamos a configurar el </w:t>
      </w:r>
      <w:proofErr w:type="spellStart"/>
      <w:r>
        <w:t>html</w:t>
      </w:r>
      <w:proofErr w:type="spellEnd"/>
      <w:r>
        <w:t xml:space="preserve"> del padre para que aparezca el componente hijo:</w:t>
      </w:r>
      <w:r w:rsidRPr="00350C0F">
        <w:rPr>
          <w:noProof/>
        </w:rPr>
        <w:t xml:space="preserve"> </w:t>
      </w:r>
    </w:p>
    <w:p w14:paraId="26CBBCC5" w14:textId="5CFF1293" w:rsidR="00350C0F" w:rsidRPr="00966A7D" w:rsidRDefault="00966A7D" w:rsidP="00966A7D">
      <w:pPr>
        <w:pStyle w:val="Prrafodelista"/>
        <w:numPr>
          <w:ilvl w:val="1"/>
          <w:numId w:val="31"/>
        </w:numPr>
        <w:jc w:val="both"/>
        <w:rPr>
          <w:noProof/>
          <w:u w:val="single"/>
        </w:rPr>
      </w:pPr>
      <w:r w:rsidRPr="00350C0F">
        <w:rPr>
          <w:noProof/>
        </w:rPr>
        <w:drawing>
          <wp:anchor distT="0" distB="0" distL="114300" distR="114300" simplePos="0" relativeHeight="251658240" behindDoc="0" locked="0" layoutInCell="1" allowOverlap="1" wp14:anchorId="01009C70" wp14:editId="198AB646">
            <wp:simplePos x="0" y="0"/>
            <wp:positionH relativeFrom="margin">
              <wp:align>center</wp:align>
            </wp:positionH>
            <wp:positionV relativeFrom="paragraph">
              <wp:posOffset>435429</wp:posOffset>
            </wp:positionV>
            <wp:extent cx="4122420" cy="836295"/>
            <wp:effectExtent l="19050" t="0" r="11430" b="268605"/>
            <wp:wrapTopAndBottom/>
            <wp:docPr id="240299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99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362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C0F">
        <w:rPr>
          <w:noProof/>
        </w:rPr>
        <w:t>En esta imagen invocamos al componente hijo y le madamos el atributo que nosotros queremos que aparezca reflejado en el hijo (title)</w:t>
      </w:r>
    </w:p>
    <w:p w14:paraId="739D1E99" w14:textId="77777777" w:rsidR="00E66C4E" w:rsidRDefault="00E66C4E" w:rsidP="00966A7D">
      <w:pPr>
        <w:jc w:val="both"/>
        <w:rPr>
          <w:noProof/>
          <w:u w:val="single"/>
        </w:rPr>
      </w:pPr>
    </w:p>
    <w:p w14:paraId="748C7051" w14:textId="56EC135D" w:rsidR="00E66C4E" w:rsidRDefault="00E66C4E" w:rsidP="00966A7D">
      <w:pPr>
        <w:pStyle w:val="Prrafodelista"/>
        <w:numPr>
          <w:ilvl w:val="1"/>
          <w:numId w:val="31"/>
        </w:numPr>
        <w:jc w:val="both"/>
        <w:rPr>
          <w:noProof/>
        </w:rPr>
      </w:pPr>
      <w:r>
        <w:rPr>
          <w:noProof/>
        </w:rPr>
        <w:t>Si todo ha ido bien tendriamos que ver esto por pantalla, el componente hijo ha sido mostrado en la parte inferior de la pagina web:</w:t>
      </w:r>
    </w:p>
    <w:p w14:paraId="4F3E7B9E" w14:textId="77777777" w:rsidR="00E66C4E" w:rsidRDefault="00E66C4E" w:rsidP="00966A7D">
      <w:pPr>
        <w:jc w:val="both"/>
        <w:rPr>
          <w:noProof/>
        </w:rPr>
      </w:pPr>
    </w:p>
    <w:p w14:paraId="02C9823F" w14:textId="224F59EF" w:rsidR="00E66C4E" w:rsidRDefault="00966A7D" w:rsidP="00966A7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9EE6E" wp14:editId="43EEB7FD">
                <wp:simplePos x="0" y="0"/>
                <wp:positionH relativeFrom="column">
                  <wp:posOffset>4052435</wp:posOffset>
                </wp:positionH>
                <wp:positionV relativeFrom="paragraph">
                  <wp:posOffset>1983150</wp:posOffset>
                </wp:positionV>
                <wp:extent cx="1072243" cy="549728"/>
                <wp:effectExtent l="127952" t="0" r="218123" b="0"/>
                <wp:wrapNone/>
                <wp:docPr id="29310587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64085">
                          <a:off x="0" y="0"/>
                          <a:ext cx="1072243" cy="54972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3DEBA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19.1pt;margin-top:156.15pt;width:84.45pt;height:43.3pt;rotation:8808131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" adj="16063" fillcolor="#4f81bd [3204]" strokecolor="#0a121c [484]" strokeweight="2pt"/>
            </w:pict>
          </mc:Fallback>
        </mc:AlternateContent>
      </w:r>
      <w:r w:rsidR="00E66C4E" w:rsidRPr="00E66C4E">
        <w:rPr>
          <w:noProof/>
        </w:rPr>
        <w:drawing>
          <wp:inline distT="0" distB="0" distL="0" distR="0" wp14:anchorId="78086E02" wp14:editId="2672AFE4">
            <wp:extent cx="6120130" cy="2908300"/>
            <wp:effectExtent l="19050" t="0" r="13970" b="844550"/>
            <wp:docPr id="20897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17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6039E200" w14:textId="77777777" w:rsidR="003D48D1" w:rsidRDefault="003D48D1" w:rsidP="00966A7D">
      <w:pPr>
        <w:jc w:val="both"/>
      </w:pPr>
    </w:p>
    <w:p w14:paraId="41D568B0" w14:textId="77777777" w:rsidR="003D48D1" w:rsidRDefault="003D48D1" w:rsidP="00966A7D">
      <w:pPr>
        <w:jc w:val="both"/>
      </w:pPr>
    </w:p>
    <w:p w14:paraId="1F6B15A9" w14:textId="77777777" w:rsidR="003D48D1" w:rsidRDefault="003D48D1" w:rsidP="00966A7D">
      <w:pPr>
        <w:jc w:val="both"/>
      </w:pPr>
    </w:p>
    <w:p w14:paraId="02799C0C" w14:textId="77777777" w:rsidR="003D48D1" w:rsidRDefault="003D48D1" w:rsidP="00966A7D">
      <w:pPr>
        <w:jc w:val="both"/>
      </w:pPr>
    </w:p>
    <w:p w14:paraId="35C9ED35" w14:textId="77777777" w:rsidR="003D48D1" w:rsidRDefault="003D48D1" w:rsidP="00966A7D">
      <w:pPr>
        <w:jc w:val="both"/>
      </w:pPr>
    </w:p>
    <w:p w14:paraId="2A192055" w14:textId="77777777" w:rsidR="003D48D1" w:rsidRDefault="003D48D1" w:rsidP="00966A7D">
      <w:pPr>
        <w:jc w:val="both"/>
      </w:pPr>
    </w:p>
    <w:p w14:paraId="37C4BD07" w14:textId="41D14A32" w:rsidR="003D48D1" w:rsidRDefault="003D48D1" w:rsidP="003D48D1">
      <w:pPr>
        <w:pStyle w:val="Prrafodelista"/>
        <w:numPr>
          <w:ilvl w:val="0"/>
          <w:numId w:val="31"/>
        </w:numPr>
        <w:jc w:val="both"/>
        <w:rPr>
          <w:b/>
          <w:bCs/>
        </w:rPr>
      </w:pPr>
      <w:r w:rsidRPr="003D48D1">
        <w:rPr>
          <w:b/>
          <w:bCs/>
        </w:rPr>
        <w:lastRenderedPageBreak/>
        <w:t>Mandar información a un componente padre:</w:t>
      </w:r>
    </w:p>
    <w:p w14:paraId="155F89C5" w14:textId="77777777" w:rsidR="003D48D1" w:rsidRDefault="003D48D1" w:rsidP="003D48D1">
      <w:pPr>
        <w:jc w:val="both"/>
        <w:rPr>
          <w:b/>
          <w:bCs/>
        </w:rPr>
      </w:pPr>
    </w:p>
    <w:p w14:paraId="528231A7" w14:textId="13F2AA90" w:rsidR="003D48D1" w:rsidRDefault="003D48D1" w:rsidP="008A7620">
      <w:pPr>
        <w:pStyle w:val="Prrafodelista"/>
        <w:numPr>
          <w:ilvl w:val="1"/>
          <w:numId w:val="31"/>
        </w:numPr>
        <w:jc w:val="both"/>
      </w:pPr>
      <w:r>
        <w:t xml:space="preserve">Importamos output y </w:t>
      </w:r>
      <w:proofErr w:type="spellStart"/>
      <w:r>
        <w:t>eventemitter</w:t>
      </w:r>
      <w:proofErr w:type="spellEnd"/>
      <w:r>
        <w:t xml:space="preserve"> de las librerías y configuramos a nuestro componente hijo.</w:t>
      </w:r>
    </w:p>
    <w:p w14:paraId="34C4F576" w14:textId="77777777" w:rsidR="003D48D1" w:rsidRDefault="003D48D1" w:rsidP="003D48D1">
      <w:pPr>
        <w:jc w:val="both"/>
      </w:pPr>
    </w:p>
    <w:p w14:paraId="1D2336E4" w14:textId="74BDAEF0" w:rsidR="003D48D1" w:rsidRDefault="003D48D1" w:rsidP="008A7620">
      <w:pPr>
        <w:jc w:val="center"/>
      </w:pPr>
      <w:r w:rsidRPr="003D48D1">
        <w:rPr>
          <w:noProof/>
        </w:rPr>
        <w:drawing>
          <wp:inline distT="0" distB="0" distL="0" distR="0" wp14:anchorId="2BED2FDD" wp14:editId="277FB751">
            <wp:extent cx="6120130" cy="713105"/>
            <wp:effectExtent l="19050" t="0" r="13970" b="220345"/>
            <wp:docPr id="195742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25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31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3BC4E600" w14:textId="77777777" w:rsidR="003D48D1" w:rsidRDefault="003D48D1" w:rsidP="003D48D1">
      <w:pPr>
        <w:jc w:val="both"/>
      </w:pPr>
    </w:p>
    <w:p w14:paraId="3ADF2703" w14:textId="39A956B7" w:rsidR="003D48D1" w:rsidRDefault="00E743C5" w:rsidP="008A7620">
      <w:pPr>
        <w:pStyle w:val="Prrafodelista"/>
        <w:numPr>
          <w:ilvl w:val="1"/>
          <w:numId w:val="31"/>
        </w:numPr>
        <w:jc w:val="both"/>
      </w:pPr>
      <w:r>
        <w:t>Configuramos nuestro componente:</w:t>
      </w:r>
    </w:p>
    <w:p w14:paraId="4244FEB5" w14:textId="77777777" w:rsidR="008A7620" w:rsidRDefault="008A7620" w:rsidP="008A7620">
      <w:pPr>
        <w:pStyle w:val="Prrafodelista"/>
        <w:ind w:left="1440"/>
        <w:jc w:val="both"/>
      </w:pPr>
    </w:p>
    <w:p w14:paraId="66B0D98C" w14:textId="77777777" w:rsidR="00E743C5" w:rsidRDefault="00E743C5" w:rsidP="003D48D1">
      <w:pPr>
        <w:jc w:val="both"/>
      </w:pPr>
    </w:p>
    <w:p w14:paraId="16157164" w14:textId="72CD7B9C" w:rsidR="00E743C5" w:rsidRDefault="00E743C5" w:rsidP="008A7620">
      <w:pPr>
        <w:jc w:val="center"/>
      </w:pPr>
      <w:r w:rsidRPr="00E743C5">
        <w:rPr>
          <w:noProof/>
        </w:rPr>
        <w:drawing>
          <wp:inline distT="0" distB="0" distL="0" distR="0" wp14:anchorId="500C023D" wp14:editId="522CD34F">
            <wp:extent cx="6120130" cy="1482090"/>
            <wp:effectExtent l="19050" t="0" r="13970" b="461010"/>
            <wp:docPr id="1513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5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20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50F1FBA8" w14:textId="77777777" w:rsidR="00E743C5" w:rsidRDefault="00E743C5" w:rsidP="003D48D1">
      <w:pPr>
        <w:jc w:val="both"/>
      </w:pPr>
    </w:p>
    <w:p w14:paraId="1782AE6D" w14:textId="460DAF83" w:rsidR="00E743C5" w:rsidRDefault="00E743C5" w:rsidP="008A7620">
      <w:pPr>
        <w:pStyle w:val="Prrafodelista"/>
        <w:numPr>
          <w:ilvl w:val="1"/>
          <w:numId w:val="31"/>
        </w:numPr>
        <w:jc w:val="both"/>
      </w:pPr>
      <w:r>
        <w:t xml:space="preserve">Ahora configuramos el </w:t>
      </w:r>
      <w:proofErr w:type="spellStart"/>
      <w:r>
        <w:t>template</w:t>
      </w:r>
      <w:proofErr w:type="spellEnd"/>
      <w:r>
        <w:t xml:space="preserve"> del componente hijo: </w:t>
      </w:r>
    </w:p>
    <w:p w14:paraId="627F1B8A" w14:textId="77777777" w:rsidR="008A7620" w:rsidRDefault="008A7620" w:rsidP="008A7620">
      <w:pPr>
        <w:pStyle w:val="Prrafodelista"/>
        <w:ind w:left="1440"/>
        <w:jc w:val="both"/>
      </w:pPr>
    </w:p>
    <w:p w14:paraId="73D866BC" w14:textId="77777777" w:rsidR="00E743C5" w:rsidRDefault="00E743C5" w:rsidP="003D48D1">
      <w:pPr>
        <w:jc w:val="both"/>
      </w:pPr>
    </w:p>
    <w:p w14:paraId="6554EEF5" w14:textId="61323DD1" w:rsidR="00E743C5" w:rsidRDefault="00E743C5" w:rsidP="008A7620">
      <w:pPr>
        <w:jc w:val="center"/>
      </w:pPr>
      <w:r w:rsidRPr="00E743C5">
        <w:rPr>
          <w:noProof/>
        </w:rPr>
        <w:drawing>
          <wp:inline distT="0" distB="0" distL="0" distR="0" wp14:anchorId="5F7A5F54" wp14:editId="6DB43085">
            <wp:extent cx="6120130" cy="1308735"/>
            <wp:effectExtent l="19050" t="0" r="13970" b="405765"/>
            <wp:docPr id="1181748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48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87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9DC36C4" w14:textId="77777777" w:rsidR="008A7620" w:rsidRDefault="008A7620" w:rsidP="003D48D1">
      <w:pPr>
        <w:jc w:val="both"/>
      </w:pPr>
    </w:p>
    <w:p w14:paraId="50426663" w14:textId="77777777" w:rsidR="008A7620" w:rsidRDefault="008A7620" w:rsidP="003D48D1">
      <w:pPr>
        <w:jc w:val="both"/>
      </w:pPr>
    </w:p>
    <w:p w14:paraId="32DE026F" w14:textId="77777777" w:rsidR="008A7620" w:rsidRDefault="008A7620" w:rsidP="003D48D1">
      <w:pPr>
        <w:jc w:val="both"/>
      </w:pPr>
    </w:p>
    <w:p w14:paraId="278842A2" w14:textId="77777777" w:rsidR="008A7620" w:rsidRDefault="008A7620" w:rsidP="003D48D1">
      <w:pPr>
        <w:jc w:val="both"/>
      </w:pPr>
    </w:p>
    <w:p w14:paraId="5AE8EC2B" w14:textId="77777777" w:rsidR="008A7620" w:rsidRDefault="008A7620" w:rsidP="003D48D1">
      <w:pPr>
        <w:jc w:val="both"/>
      </w:pPr>
    </w:p>
    <w:p w14:paraId="3E0EB59C" w14:textId="77777777" w:rsidR="008A7620" w:rsidRDefault="008A7620" w:rsidP="003D48D1">
      <w:pPr>
        <w:jc w:val="both"/>
      </w:pPr>
    </w:p>
    <w:p w14:paraId="792F3575" w14:textId="77777777" w:rsidR="008A7620" w:rsidRDefault="008A7620" w:rsidP="003D48D1">
      <w:pPr>
        <w:jc w:val="both"/>
      </w:pPr>
    </w:p>
    <w:p w14:paraId="04E9813D" w14:textId="77777777" w:rsidR="008A7620" w:rsidRDefault="008A7620" w:rsidP="003D48D1">
      <w:pPr>
        <w:jc w:val="both"/>
      </w:pPr>
    </w:p>
    <w:p w14:paraId="2BF3E105" w14:textId="77777777" w:rsidR="008A7620" w:rsidRDefault="008A7620" w:rsidP="003D48D1">
      <w:pPr>
        <w:jc w:val="both"/>
      </w:pPr>
    </w:p>
    <w:p w14:paraId="5CC56F76" w14:textId="77777777" w:rsidR="00E743C5" w:rsidRDefault="00E743C5" w:rsidP="003D48D1">
      <w:pPr>
        <w:jc w:val="both"/>
      </w:pPr>
    </w:p>
    <w:p w14:paraId="683B625D" w14:textId="43B06DC5" w:rsidR="00E743C5" w:rsidRDefault="00E743C5" w:rsidP="008A7620">
      <w:pPr>
        <w:pStyle w:val="Prrafodelista"/>
        <w:numPr>
          <w:ilvl w:val="1"/>
          <w:numId w:val="31"/>
        </w:numPr>
        <w:jc w:val="both"/>
      </w:pPr>
      <w:r>
        <w:t>Configuramos el componente padre:</w:t>
      </w:r>
    </w:p>
    <w:p w14:paraId="565713F3" w14:textId="77777777" w:rsidR="00E743C5" w:rsidRDefault="00E743C5" w:rsidP="003D48D1">
      <w:pPr>
        <w:jc w:val="both"/>
      </w:pPr>
    </w:p>
    <w:p w14:paraId="0CC18C15" w14:textId="6F274633" w:rsidR="00E743C5" w:rsidRDefault="00E743C5" w:rsidP="008A7620">
      <w:pPr>
        <w:jc w:val="center"/>
      </w:pPr>
      <w:r w:rsidRPr="00E743C5">
        <w:rPr>
          <w:noProof/>
        </w:rPr>
        <w:drawing>
          <wp:inline distT="0" distB="0" distL="0" distR="0" wp14:anchorId="50BD0624" wp14:editId="6D7C2C8A">
            <wp:extent cx="5563376" cy="2229161"/>
            <wp:effectExtent l="19050" t="0" r="18415" b="647700"/>
            <wp:docPr id="1140852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52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2916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8D3793B" w14:textId="77777777" w:rsidR="00E743C5" w:rsidRDefault="00E743C5" w:rsidP="003D48D1">
      <w:pPr>
        <w:jc w:val="both"/>
      </w:pPr>
    </w:p>
    <w:p w14:paraId="0C5362FF" w14:textId="643F2BC2" w:rsidR="00E743C5" w:rsidRDefault="00E743C5" w:rsidP="008A7620">
      <w:pPr>
        <w:pStyle w:val="Prrafodelista"/>
        <w:numPr>
          <w:ilvl w:val="1"/>
          <w:numId w:val="31"/>
        </w:numPr>
        <w:jc w:val="both"/>
      </w:pPr>
      <w:r>
        <w:t xml:space="preserve">Configuramos el </w:t>
      </w:r>
      <w:proofErr w:type="spellStart"/>
      <w:r>
        <w:t>template</w:t>
      </w:r>
      <w:proofErr w:type="spellEnd"/>
      <w:r>
        <w:t xml:space="preserve"> del componente padre:</w:t>
      </w:r>
    </w:p>
    <w:p w14:paraId="228F965A" w14:textId="77777777" w:rsidR="008A7620" w:rsidRDefault="008A7620" w:rsidP="003D48D1">
      <w:pPr>
        <w:jc w:val="both"/>
      </w:pPr>
    </w:p>
    <w:p w14:paraId="1B0AE4B3" w14:textId="0258C5B6" w:rsidR="008A7620" w:rsidRDefault="008A7620" w:rsidP="008A7620">
      <w:pPr>
        <w:jc w:val="center"/>
      </w:pPr>
      <w:r w:rsidRPr="008A7620">
        <w:rPr>
          <w:noProof/>
        </w:rPr>
        <w:drawing>
          <wp:inline distT="0" distB="0" distL="0" distR="0" wp14:anchorId="22A57F35" wp14:editId="6033E8B1">
            <wp:extent cx="6120130" cy="2073910"/>
            <wp:effectExtent l="19050" t="0" r="13970" b="612140"/>
            <wp:docPr id="101138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852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39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E213FE6" w14:textId="77777777" w:rsidR="008A7620" w:rsidRDefault="008A7620" w:rsidP="003D48D1">
      <w:pPr>
        <w:jc w:val="both"/>
      </w:pPr>
    </w:p>
    <w:p w14:paraId="7AF8FAE7" w14:textId="77777777" w:rsidR="00164759" w:rsidRDefault="00164759" w:rsidP="003D48D1">
      <w:pPr>
        <w:jc w:val="both"/>
      </w:pPr>
    </w:p>
    <w:p w14:paraId="71E2DB5E" w14:textId="77777777" w:rsidR="00164759" w:rsidRDefault="00164759" w:rsidP="003D48D1">
      <w:pPr>
        <w:jc w:val="both"/>
      </w:pPr>
    </w:p>
    <w:p w14:paraId="42254058" w14:textId="77777777" w:rsidR="00164759" w:rsidRDefault="00164759" w:rsidP="003D48D1">
      <w:pPr>
        <w:jc w:val="both"/>
      </w:pPr>
    </w:p>
    <w:p w14:paraId="02A6E2A8" w14:textId="77777777" w:rsidR="00164759" w:rsidRDefault="00164759" w:rsidP="003D48D1">
      <w:pPr>
        <w:jc w:val="both"/>
      </w:pPr>
    </w:p>
    <w:p w14:paraId="7F407C2E" w14:textId="77777777" w:rsidR="00164759" w:rsidRDefault="00164759" w:rsidP="003D48D1">
      <w:pPr>
        <w:jc w:val="both"/>
      </w:pPr>
    </w:p>
    <w:p w14:paraId="7057BCC4" w14:textId="77777777" w:rsidR="00164759" w:rsidRDefault="00164759" w:rsidP="003D48D1">
      <w:pPr>
        <w:jc w:val="both"/>
      </w:pPr>
    </w:p>
    <w:p w14:paraId="01C26C89" w14:textId="77777777" w:rsidR="00164759" w:rsidRDefault="00164759" w:rsidP="003D48D1">
      <w:pPr>
        <w:jc w:val="both"/>
      </w:pPr>
    </w:p>
    <w:p w14:paraId="1EA92C2B" w14:textId="38301D79" w:rsidR="008A7620" w:rsidRDefault="008A7620" w:rsidP="008A7620">
      <w:pPr>
        <w:pStyle w:val="Prrafodelista"/>
        <w:numPr>
          <w:ilvl w:val="1"/>
          <w:numId w:val="31"/>
        </w:numPr>
        <w:jc w:val="both"/>
      </w:pPr>
      <w:r>
        <w:lastRenderedPageBreak/>
        <w:t>Si hemos hecho todo de manera correcta nos debería dar un resultado parecido a este:</w:t>
      </w:r>
    </w:p>
    <w:p w14:paraId="517A3ED6" w14:textId="77777777" w:rsidR="008A7620" w:rsidRDefault="008A7620" w:rsidP="003D48D1">
      <w:pPr>
        <w:jc w:val="both"/>
      </w:pPr>
    </w:p>
    <w:p w14:paraId="1FF2B141" w14:textId="77777777" w:rsidR="00E743C5" w:rsidRDefault="00E743C5" w:rsidP="003D48D1">
      <w:pPr>
        <w:jc w:val="both"/>
      </w:pPr>
    </w:p>
    <w:p w14:paraId="2147EFFB" w14:textId="1ACA78BF" w:rsidR="00D05E63" w:rsidRPr="00462C0E" w:rsidRDefault="008A7620" w:rsidP="00966A7D">
      <w:pPr>
        <w:jc w:val="both"/>
      </w:pPr>
      <w:r w:rsidRPr="008A7620">
        <w:rPr>
          <w:noProof/>
        </w:rPr>
        <w:drawing>
          <wp:inline distT="0" distB="0" distL="0" distR="0" wp14:anchorId="7996C92D" wp14:editId="4E3A2EBA">
            <wp:extent cx="6120130" cy="1835785"/>
            <wp:effectExtent l="19050" t="0" r="13970" b="545465"/>
            <wp:docPr id="1896716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166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7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02E47471" w14:textId="77777777" w:rsidR="00D05E63" w:rsidRPr="00462C0E" w:rsidRDefault="00D05E63" w:rsidP="00966A7D">
      <w:pPr>
        <w:jc w:val="both"/>
      </w:pPr>
    </w:p>
    <w:p w14:paraId="53F171DE" w14:textId="7F63FD3F" w:rsidR="00D05E63" w:rsidRPr="003D48D1" w:rsidRDefault="00D05E63" w:rsidP="00966A7D">
      <w:pPr>
        <w:pStyle w:val="Subttulo"/>
        <w:jc w:val="both"/>
        <w:rPr>
          <w:b/>
          <w:bCs/>
          <w:sz w:val="32"/>
          <w:szCs w:val="32"/>
        </w:rPr>
      </w:pPr>
      <w:r w:rsidRPr="003D48D1">
        <w:rPr>
          <w:b/>
          <w:bCs/>
          <w:sz w:val="32"/>
          <w:szCs w:val="32"/>
        </w:rPr>
        <w:t>Bibliografía</w:t>
      </w:r>
    </w:p>
    <w:p w14:paraId="66EF671C" w14:textId="6743AD31" w:rsidR="00D05E63" w:rsidRPr="00614BA8" w:rsidRDefault="00000000" w:rsidP="00966A7D">
      <w:pPr>
        <w:pStyle w:val="Prrafodelista"/>
        <w:numPr>
          <w:ilvl w:val="0"/>
          <w:numId w:val="29"/>
        </w:numPr>
        <w:jc w:val="both"/>
      </w:pPr>
      <w:hyperlink r:id="rId19" w:history="1">
        <w:r w:rsidR="00D05E63" w:rsidRPr="00614BA8">
          <w:rPr>
            <w:rStyle w:val="Hipervnculo"/>
          </w:rPr>
          <w:t>https://angular.io/guide/setup-local</w:t>
        </w:r>
      </w:hyperlink>
    </w:p>
    <w:p w14:paraId="0C69AD2E" w14:textId="77777777" w:rsidR="00D05E63" w:rsidRPr="00614BA8" w:rsidRDefault="00D05E63" w:rsidP="00D05E63">
      <w:pPr>
        <w:pStyle w:val="Prrafodelista"/>
        <w:jc w:val="both"/>
      </w:pPr>
    </w:p>
    <w:sectPr w:rsidR="00D05E63" w:rsidRPr="00614BA8" w:rsidSect="001D48F7">
      <w:headerReference w:type="default" r:id="rId20"/>
      <w:footerReference w:type="default" r:id="rId21"/>
      <w:type w:val="continuous"/>
      <w:pgSz w:w="11906" w:h="16838"/>
      <w:pgMar w:top="2382" w:right="1134" w:bottom="709" w:left="1134" w:header="142" w:footer="34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2897E" w14:textId="77777777" w:rsidR="009373F5" w:rsidRDefault="009373F5" w:rsidP="005513CF">
      <w:r>
        <w:separator/>
      </w:r>
    </w:p>
  </w:endnote>
  <w:endnote w:type="continuationSeparator" w:id="0">
    <w:p w14:paraId="71D85D5C" w14:textId="77777777" w:rsidR="009373F5" w:rsidRDefault="009373F5" w:rsidP="00551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cima Nova Pro">
    <w:altName w:val="Franklin Gothic Medium Cond"/>
    <w:panose1 w:val="00000000000000000000"/>
    <w:charset w:val="00"/>
    <w:family w:val="modern"/>
    <w:notTrueType/>
    <w:pitch w:val="variable"/>
    <w:sig w:usb0="8000022F" w:usb1="4000004A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BC6E3" w14:textId="77777777" w:rsidR="0035008D" w:rsidRPr="00272A7F" w:rsidRDefault="00A93712" w:rsidP="00CA4B42">
    <w:pPr>
      <w:pStyle w:val="Piedepgina"/>
      <w:tabs>
        <w:tab w:val="clear" w:pos="4252"/>
        <w:tab w:val="clear" w:pos="8504"/>
        <w:tab w:val="left" w:pos="4254"/>
        <w:tab w:val="left" w:pos="4963"/>
        <w:tab w:val="left" w:pos="5672"/>
        <w:tab w:val="left" w:pos="6381"/>
        <w:tab w:val="left" w:pos="7090"/>
      </w:tabs>
    </w:pPr>
    <w:r>
      <w:rPr>
        <w:noProof/>
        <w:lang w:eastAsia="es-ES" w:bidi="ar-SA"/>
      </w:rPr>
      <w:drawing>
        <wp:inline distT="0" distB="0" distL="0" distR="0" wp14:anchorId="718ED32B" wp14:editId="0F47FE9A">
          <wp:extent cx="6120130" cy="664845"/>
          <wp:effectExtent l="0" t="0" r="0" b="1905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con imag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648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FF2FB" w14:textId="77777777" w:rsidR="009373F5" w:rsidRDefault="009373F5" w:rsidP="005513CF">
      <w:r>
        <w:separator/>
      </w:r>
    </w:p>
  </w:footnote>
  <w:footnote w:type="continuationSeparator" w:id="0">
    <w:p w14:paraId="44A0D0A4" w14:textId="77777777" w:rsidR="009373F5" w:rsidRDefault="009373F5" w:rsidP="00551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E472" w14:textId="77777777" w:rsidR="00462C0E" w:rsidRDefault="00462C0E" w:rsidP="00462C0E">
    <w:pPr>
      <w:rPr>
        <w:b/>
        <w:bCs/>
        <w:lang w:val="en-US"/>
      </w:rPr>
    </w:pPr>
    <w:proofErr w:type="spellStart"/>
    <w:r w:rsidRPr="00D05E63">
      <w:rPr>
        <w:b/>
        <w:bCs/>
        <w:lang w:val="en-US"/>
      </w:rPr>
      <w:t>Alumno</w:t>
    </w:r>
    <w:proofErr w:type="spellEnd"/>
    <w:r w:rsidRPr="00D05E63">
      <w:rPr>
        <w:b/>
        <w:bCs/>
        <w:lang w:val="en-US"/>
      </w:rPr>
      <w:t>: Adrian Valdivieso Paredes</w:t>
    </w:r>
  </w:p>
  <w:p w14:paraId="4A5AEE3C" w14:textId="77777777" w:rsidR="005513CF" w:rsidRDefault="008C7C78" w:rsidP="002509D1">
    <w:pPr>
      <w:pStyle w:val="Encabezado"/>
      <w:ind w:left="-284"/>
    </w:pPr>
    <w:r>
      <w:rPr>
        <w:noProof/>
        <w:lang w:eastAsia="es-ES" w:bidi="ar-SA"/>
      </w:rPr>
      <w:drawing>
        <wp:anchor distT="0" distB="0" distL="114300" distR="114300" simplePos="0" relativeHeight="251661312" behindDoc="1" locked="0" layoutInCell="1" allowOverlap="1" wp14:anchorId="74E0AEF7" wp14:editId="6AA537C2">
          <wp:simplePos x="0" y="0"/>
          <wp:positionH relativeFrom="column">
            <wp:posOffset>-111280</wp:posOffset>
          </wp:positionH>
          <wp:positionV relativeFrom="paragraph">
            <wp:posOffset>611505</wp:posOffset>
          </wp:positionV>
          <wp:extent cx="3224530" cy="615950"/>
          <wp:effectExtent l="0" t="0" r="0" b="0"/>
          <wp:wrapNone/>
          <wp:docPr id="7" name="Imagen 7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74E">
      <w:rPr>
        <w:noProof/>
        <w:lang w:eastAsia="es-E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F58FB65" wp14:editId="73B13D6F">
              <wp:simplePos x="0" y="0"/>
              <wp:positionH relativeFrom="column">
                <wp:posOffset>-440690</wp:posOffset>
              </wp:positionH>
              <wp:positionV relativeFrom="paragraph">
                <wp:posOffset>1378585</wp:posOffset>
              </wp:positionV>
              <wp:extent cx="334645" cy="8072755"/>
              <wp:effectExtent l="0" t="0" r="1270" b="0"/>
              <wp:wrapNone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645" cy="807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F15A9" w14:textId="4E9348B7" w:rsidR="00CB24FC" w:rsidRPr="00D74388" w:rsidRDefault="00F21B15">
                          <w:pP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</w:pP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>PC120205v</w:t>
                          </w:r>
                          <w:r w:rsidR="007E702D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t xml:space="preserve"> 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begin"/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instrText xml:space="preserve"> FILENAME   \* MERGEFORMAT </w:instrTex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separate"/>
                          </w:r>
                          <w:r w:rsidR="00614BA8">
                            <w:rPr>
                              <w:rFonts w:ascii="Decima Nova Pro" w:hAnsi="Decima Nova Pro"/>
                              <w:noProof/>
                              <w:color w:val="808080"/>
                              <w:kern w:val="18"/>
                              <w:sz w:val="16"/>
                            </w:rPr>
                            <w:t>GettingStarted_Adrian_Valdivieso.docx</w:t>
                          </w:r>
                          <w:r w:rsidR="00CB24FC" w:rsidRPr="00D74388">
                            <w:rPr>
                              <w:rFonts w:ascii="Decima Nova Pro" w:hAnsi="Decima Nova Pro"/>
                              <w:color w:val="808080"/>
                              <w:kern w:val="18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58FB6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4.7pt;margin-top:108.55pt;width:26.35pt;height:63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" stroked="f">
              <v:textbox style="layout-flow:vertical;mso-layout-flow-alt:bottom-to-top">
                <w:txbxContent>
                  <w:p w14:paraId="57FF15A9" w14:textId="4E9348B7" w:rsidR="00CB24FC" w:rsidRPr="00D74388" w:rsidRDefault="00F21B15">
                    <w:pP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</w:pP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>PC120205v</w:t>
                    </w:r>
                    <w:r w:rsidR="007E702D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>2</w:t>
                    </w:r>
                    <w:r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t xml:space="preserve"> 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begin"/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instrText xml:space="preserve"> FILENAME   \* MERGEFORMAT </w:instrTex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separate"/>
                    </w:r>
                    <w:r w:rsidR="00614BA8">
                      <w:rPr>
                        <w:rFonts w:ascii="Decima Nova Pro" w:hAnsi="Decima Nova Pro"/>
                        <w:noProof/>
                        <w:color w:val="808080"/>
                        <w:kern w:val="18"/>
                        <w:sz w:val="16"/>
                      </w:rPr>
                      <w:t>GettingStarted_Adrian_Valdivieso.docx</w:t>
                    </w:r>
                    <w:r w:rsidR="00CB24FC" w:rsidRPr="00D74388">
                      <w:rPr>
                        <w:rFonts w:ascii="Decima Nova Pro" w:hAnsi="Decima Nova Pro"/>
                        <w:color w:val="808080"/>
                        <w:kern w:val="18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DA2"/>
    <w:multiLevelType w:val="hybridMultilevel"/>
    <w:tmpl w:val="7C08A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428B"/>
    <w:multiLevelType w:val="hybridMultilevel"/>
    <w:tmpl w:val="EE442B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50A9"/>
    <w:multiLevelType w:val="hybridMultilevel"/>
    <w:tmpl w:val="4852F5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02F4"/>
    <w:multiLevelType w:val="hybridMultilevel"/>
    <w:tmpl w:val="7480C0B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CC0"/>
    <w:multiLevelType w:val="hybridMultilevel"/>
    <w:tmpl w:val="209435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27B16"/>
    <w:multiLevelType w:val="hybridMultilevel"/>
    <w:tmpl w:val="8D3E08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F3381A"/>
    <w:multiLevelType w:val="hybridMultilevel"/>
    <w:tmpl w:val="00A07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F789A"/>
    <w:multiLevelType w:val="hybridMultilevel"/>
    <w:tmpl w:val="0D34D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C2BBA"/>
    <w:multiLevelType w:val="hybridMultilevel"/>
    <w:tmpl w:val="7318F81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156261"/>
    <w:multiLevelType w:val="hybridMultilevel"/>
    <w:tmpl w:val="BE28B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F5872"/>
    <w:multiLevelType w:val="hybridMultilevel"/>
    <w:tmpl w:val="948A0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53A2B"/>
    <w:multiLevelType w:val="hybridMultilevel"/>
    <w:tmpl w:val="6BCC1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16691"/>
    <w:multiLevelType w:val="hybridMultilevel"/>
    <w:tmpl w:val="651C53AC"/>
    <w:lvl w:ilvl="0" w:tplc="A3CC4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312F13"/>
    <w:multiLevelType w:val="hybridMultilevel"/>
    <w:tmpl w:val="6D501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2C15AF"/>
    <w:multiLevelType w:val="hybridMultilevel"/>
    <w:tmpl w:val="F5AE9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04151"/>
    <w:multiLevelType w:val="hybridMultilevel"/>
    <w:tmpl w:val="0310C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A55EF"/>
    <w:multiLevelType w:val="hybridMultilevel"/>
    <w:tmpl w:val="E188A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7D4922"/>
    <w:multiLevelType w:val="hybridMultilevel"/>
    <w:tmpl w:val="DDC0C0FA"/>
    <w:lvl w:ilvl="0" w:tplc="3ED877E4">
      <w:start w:val="6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F4D45"/>
    <w:multiLevelType w:val="hybridMultilevel"/>
    <w:tmpl w:val="D536F4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1539C"/>
    <w:multiLevelType w:val="hybridMultilevel"/>
    <w:tmpl w:val="B9D47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21500"/>
    <w:multiLevelType w:val="hybridMultilevel"/>
    <w:tmpl w:val="BCB04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D710C"/>
    <w:multiLevelType w:val="hybridMultilevel"/>
    <w:tmpl w:val="50E253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80821"/>
    <w:multiLevelType w:val="hybridMultilevel"/>
    <w:tmpl w:val="0A943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C81957"/>
    <w:multiLevelType w:val="hybridMultilevel"/>
    <w:tmpl w:val="5ECE70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841C2"/>
    <w:multiLevelType w:val="hybridMultilevel"/>
    <w:tmpl w:val="F6AA8402"/>
    <w:lvl w:ilvl="0" w:tplc="6734BF0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B92B28"/>
    <w:multiLevelType w:val="hybridMultilevel"/>
    <w:tmpl w:val="2AD44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533D4"/>
    <w:multiLevelType w:val="hybridMultilevel"/>
    <w:tmpl w:val="EE442B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42E8B"/>
    <w:multiLevelType w:val="hybridMultilevel"/>
    <w:tmpl w:val="A3EAB8B0"/>
    <w:lvl w:ilvl="0" w:tplc="595A5D3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13012A0"/>
    <w:multiLevelType w:val="hybridMultilevel"/>
    <w:tmpl w:val="9152A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845845"/>
    <w:multiLevelType w:val="hybridMultilevel"/>
    <w:tmpl w:val="7ECAAF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C307D"/>
    <w:multiLevelType w:val="hybridMultilevel"/>
    <w:tmpl w:val="E7289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060331">
    <w:abstractNumId w:val="10"/>
  </w:num>
  <w:num w:numId="2" w16cid:durableId="1509174772">
    <w:abstractNumId w:val="9"/>
  </w:num>
  <w:num w:numId="3" w16cid:durableId="503520333">
    <w:abstractNumId w:val="25"/>
  </w:num>
  <w:num w:numId="4" w16cid:durableId="1663779738">
    <w:abstractNumId w:val="15"/>
  </w:num>
  <w:num w:numId="5" w16cid:durableId="402458321">
    <w:abstractNumId w:val="13"/>
  </w:num>
  <w:num w:numId="6" w16cid:durableId="200090943">
    <w:abstractNumId w:val="5"/>
  </w:num>
  <w:num w:numId="7" w16cid:durableId="936643047">
    <w:abstractNumId w:val="8"/>
  </w:num>
  <w:num w:numId="8" w16cid:durableId="779032400">
    <w:abstractNumId w:val="1"/>
  </w:num>
  <w:num w:numId="9" w16cid:durableId="179438101">
    <w:abstractNumId w:val="2"/>
  </w:num>
  <w:num w:numId="10" w16cid:durableId="1250428922">
    <w:abstractNumId w:val="11"/>
  </w:num>
  <w:num w:numId="11" w16cid:durableId="114951681">
    <w:abstractNumId w:val="26"/>
  </w:num>
  <w:num w:numId="12" w16cid:durableId="1554778388">
    <w:abstractNumId w:val="0"/>
  </w:num>
  <w:num w:numId="13" w16cid:durableId="545987064">
    <w:abstractNumId w:val="30"/>
  </w:num>
  <w:num w:numId="14" w16cid:durableId="1338734231">
    <w:abstractNumId w:val="19"/>
  </w:num>
  <w:num w:numId="15" w16cid:durableId="969700423">
    <w:abstractNumId w:val="7"/>
  </w:num>
  <w:num w:numId="16" w16cid:durableId="1013188279">
    <w:abstractNumId w:val="29"/>
  </w:num>
  <w:num w:numId="17" w16cid:durableId="1896811956">
    <w:abstractNumId w:val="12"/>
  </w:num>
  <w:num w:numId="18" w16cid:durableId="1874926825">
    <w:abstractNumId w:val="20"/>
  </w:num>
  <w:num w:numId="19" w16cid:durableId="1816071125">
    <w:abstractNumId w:val="6"/>
  </w:num>
  <w:num w:numId="20" w16cid:durableId="1236207799">
    <w:abstractNumId w:val="14"/>
  </w:num>
  <w:num w:numId="21" w16cid:durableId="951135984">
    <w:abstractNumId w:val="21"/>
  </w:num>
  <w:num w:numId="22" w16cid:durableId="94448146">
    <w:abstractNumId w:val="3"/>
  </w:num>
  <w:num w:numId="23" w16cid:durableId="1115832184">
    <w:abstractNumId w:val="23"/>
  </w:num>
  <w:num w:numId="24" w16cid:durableId="1414546365">
    <w:abstractNumId w:val="22"/>
  </w:num>
  <w:num w:numId="25" w16cid:durableId="718673109">
    <w:abstractNumId w:val="16"/>
  </w:num>
  <w:num w:numId="26" w16cid:durableId="945424024">
    <w:abstractNumId w:val="27"/>
  </w:num>
  <w:num w:numId="27" w16cid:durableId="673649575">
    <w:abstractNumId w:val="24"/>
  </w:num>
  <w:num w:numId="28" w16cid:durableId="9643019">
    <w:abstractNumId w:val="18"/>
  </w:num>
  <w:num w:numId="29" w16cid:durableId="242877620">
    <w:abstractNumId w:val="17"/>
  </w:num>
  <w:num w:numId="30" w16cid:durableId="1117066331">
    <w:abstractNumId w:val="4"/>
  </w:num>
  <w:num w:numId="31" w16cid:durableId="8456360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54"/>
    <w:rsid w:val="000201FF"/>
    <w:rsid w:val="000237E9"/>
    <w:rsid w:val="00024CEF"/>
    <w:rsid w:val="00027FB3"/>
    <w:rsid w:val="00030909"/>
    <w:rsid w:val="000B1E99"/>
    <w:rsid w:val="000C2384"/>
    <w:rsid w:val="000F549D"/>
    <w:rsid w:val="00143E03"/>
    <w:rsid w:val="00160E6B"/>
    <w:rsid w:val="00164759"/>
    <w:rsid w:val="00176D0C"/>
    <w:rsid w:val="00181BDF"/>
    <w:rsid w:val="001847C7"/>
    <w:rsid w:val="0019274E"/>
    <w:rsid w:val="001B0492"/>
    <w:rsid w:val="001D48F7"/>
    <w:rsid w:val="001F2E63"/>
    <w:rsid w:val="00240592"/>
    <w:rsid w:val="002509D1"/>
    <w:rsid w:val="0026636D"/>
    <w:rsid w:val="00277A44"/>
    <w:rsid w:val="00282B35"/>
    <w:rsid w:val="0029051B"/>
    <w:rsid w:val="002927F1"/>
    <w:rsid w:val="002B2A8E"/>
    <w:rsid w:val="002E22C5"/>
    <w:rsid w:val="002E7981"/>
    <w:rsid w:val="002F759E"/>
    <w:rsid w:val="00306054"/>
    <w:rsid w:val="003262C2"/>
    <w:rsid w:val="00345ABE"/>
    <w:rsid w:val="0035008D"/>
    <w:rsid w:val="00350C0F"/>
    <w:rsid w:val="00387A48"/>
    <w:rsid w:val="003A1E87"/>
    <w:rsid w:val="003C4D95"/>
    <w:rsid w:val="003D48D1"/>
    <w:rsid w:val="003E1F35"/>
    <w:rsid w:val="00414D37"/>
    <w:rsid w:val="00414D6C"/>
    <w:rsid w:val="00462C0E"/>
    <w:rsid w:val="00484007"/>
    <w:rsid w:val="00484BE2"/>
    <w:rsid w:val="004A4FC6"/>
    <w:rsid w:val="004D53C3"/>
    <w:rsid w:val="004D6873"/>
    <w:rsid w:val="00524072"/>
    <w:rsid w:val="005353A2"/>
    <w:rsid w:val="00546352"/>
    <w:rsid w:val="005513CF"/>
    <w:rsid w:val="00571D51"/>
    <w:rsid w:val="0057620F"/>
    <w:rsid w:val="00594F09"/>
    <w:rsid w:val="005A3CB7"/>
    <w:rsid w:val="005B49E1"/>
    <w:rsid w:val="005B5BB5"/>
    <w:rsid w:val="005C032A"/>
    <w:rsid w:val="005F1EAC"/>
    <w:rsid w:val="00614BA8"/>
    <w:rsid w:val="00642010"/>
    <w:rsid w:val="0064757C"/>
    <w:rsid w:val="00657DB6"/>
    <w:rsid w:val="00684585"/>
    <w:rsid w:val="006934C6"/>
    <w:rsid w:val="006B307F"/>
    <w:rsid w:val="006C48A3"/>
    <w:rsid w:val="006C4DDE"/>
    <w:rsid w:val="006E00E4"/>
    <w:rsid w:val="006F5C47"/>
    <w:rsid w:val="00724676"/>
    <w:rsid w:val="00733809"/>
    <w:rsid w:val="00736BB6"/>
    <w:rsid w:val="00774896"/>
    <w:rsid w:val="007830BE"/>
    <w:rsid w:val="007B2EE2"/>
    <w:rsid w:val="007E035A"/>
    <w:rsid w:val="007E702D"/>
    <w:rsid w:val="00817ED1"/>
    <w:rsid w:val="00824320"/>
    <w:rsid w:val="00825F7F"/>
    <w:rsid w:val="00842ADE"/>
    <w:rsid w:val="00860280"/>
    <w:rsid w:val="008668DD"/>
    <w:rsid w:val="00867CE2"/>
    <w:rsid w:val="008A7620"/>
    <w:rsid w:val="008C3558"/>
    <w:rsid w:val="008C7C78"/>
    <w:rsid w:val="00923C9A"/>
    <w:rsid w:val="00930EB2"/>
    <w:rsid w:val="009373F5"/>
    <w:rsid w:val="00952133"/>
    <w:rsid w:val="00955870"/>
    <w:rsid w:val="00966A7D"/>
    <w:rsid w:val="00972DAA"/>
    <w:rsid w:val="0098593E"/>
    <w:rsid w:val="009A09C3"/>
    <w:rsid w:val="009D2E33"/>
    <w:rsid w:val="009D473F"/>
    <w:rsid w:val="009E0FBF"/>
    <w:rsid w:val="009F49B1"/>
    <w:rsid w:val="00A01142"/>
    <w:rsid w:val="00A03666"/>
    <w:rsid w:val="00A06B1D"/>
    <w:rsid w:val="00A07BC1"/>
    <w:rsid w:val="00A2753A"/>
    <w:rsid w:val="00A45677"/>
    <w:rsid w:val="00A51AC1"/>
    <w:rsid w:val="00A67ADF"/>
    <w:rsid w:val="00A90F06"/>
    <w:rsid w:val="00A93712"/>
    <w:rsid w:val="00A93FE4"/>
    <w:rsid w:val="00AA3940"/>
    <w:rsid w:val="00AB6C06"/>
    <w:rsid w:val="00AF3D0F"/>
    <w:rsid w:val="00AF774E"/>
    <w:rsid w:val="00B07C03"/>
    <w:rsid w:val="00B3361C"/>
    <w:rsid w:val="00B372D4"/>
    <w:rsid w:val="00B83D5B"/>
    <w:rsid w:val="00B900C9"/>
    <w:rsid w:val="00B92A9B"/>
    <w:rsid w:val="00B92F09"/>
    <w:rsid w:val="00B94980"/>
    <w:rsid w:val="00B97028"/>
    <w:rsid w:val="00C0013E"/>
    <w:rsid w:val="00C12CE9"/>
    <w:rsid w:val="00C457E8"/>
    <w:rsid w:val="00C52F3F"/>
    <w:rsid w:val="00C5642B"/>
    <w:rsid w:val="00C64C30"/>
    <w:rsid w:val="00C72271"/>
    <w:rsid w:val="00C80545"/>
    <w:rsid w:val="00C81F5E"/>
    <w:rsid w:val="00C97A71"/>
    <w:rsid w:val="00CA42C2"/>
    <w:rsid w:val="00CA4B42"/>
    <w:rsid w:val="00CB24FC"/>
    <w:rsid w:val="00CC2F72"/>
    <w:rsid w:val="00D05E63"/>
    <w:rsid w:val="00D230E2"/>
    <w:rsid w:val="00D70F28"/>
    <w:rsid w:val="00D74388"/>
    <w:rsid w:val="00D940CD"/>
    <w:rsid w:val="00DA24CE"/>
    <w:rsid w:val="00DA5430"/>
    <w:rsid w:val="00DB6922"/>
    <w:rsid w:val="00DD7F87"/>
    <w:rsid w:val="00E13C57"/>
    <w:rsid w:val="00E17DB6"/>
    <w:rsid w:val="00E245CA"/>
    <w:rsid w:val="00E46B1E"/>
    <w:rsid w:val="00E66C4E"/>
    <w:rsid w:val="00E70334"/>
    <w:rsid w:val="00E743C5"/>
    <w:rsid w:val="00E81589"/>
    <w:rsid w:val="00E83082"/>
    <w:rsid w:val="00E865BA"/>
    <w:rsid w:val="00EA4864"/>
    <w:rsid w:val="00EB2B7B"/>
    <w:rsid w:val="00EC672E"/>
    <w:rsid w:val="00ED4892"/>
    <w:rsid w:val="00ED5612"/>
    <w:rsid w:val="00F04EDB"/>
    <w:rsid w:val="00F07F1C"/>
    <w:rsid w:val="00F21B15"/>
    <w:rsid w:val="00F341CA"/>
    <w:rsid w:val="00F55C7E"/>
    <w:rsid w:val="00F60D28"/>
    <w:rsid w:val="00F76B6B"/>
    <w:rsid w:val="00F80C0C"/>
    <w:rsid w:val="00F81B14"/>
    <w:rsid w:val="00FA1BE0"/>
    <w:rsid w:val="00FC0862"/>
    <w:rsid w:val="00F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2942254"/>
  <w15:docId w15:val="{C764191F-37E8-40B6-8214-8FB891E5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BDF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A0366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7DB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365F91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table" w:styleId="Tablaconcuadrcula">
    <w:name w:val="Table Grid"/>
    <w:basedOn w:val="Tablanormal"/>
    <w:uiPriority w:val="59"/>
    <w:rsid w:val="00143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2ADE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842AD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2ADE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03666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DD7F87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uiPriority w:val="10"/>
    <w:rsid w:val="00DD7F87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7DB6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zh-CN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F06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A90F06"/>
    <w:rPr>
      <w:rFonts w:asciiTheme="minorHAnsi" w:eastAsiaTheme="minorEastAsia" w:hAnsiTheme="minorHAnsi" w:cs="Mangal"/>
      <w:color w:val="5A5A5A" w:themeColor="text1" w:themeTint="A5"/>
      <w:spacing w:val="15"/>
      <w:kern w:val="1"/>
      <w:sz w:val="22"/>
      <w:lang w:eastAsia="zh-CN" w:bidi="hi-IN"/>
    </w:rPr>
  </w:style>
  <w:style w:type="paragraph" w:styleId="Sinespaciado">
    <w:name w:val="No Spacing"/>
    <w:uiPriority w:val="1"/>
    <w:qFormat/>
    <w:rsid w:val="00D05E63"/>
    <w:pPr>
      <w:widowControl w:val="0"/>
      <w:suppressAutoHyphens/>
    </w:pPr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ngular.io/guide/setup-loc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DRIVE\Salesianos\Plantillas\Hoja%20Salesianos%20Zaragoza%20Colegio%20HN2%20con%20nombre%20archiv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071D3-2F90-4F73-A51B-5C452BC2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Salesianos Zaragoza Colegio HN2 con nombre archivo.dotx</Template>
  <TotalTime>1098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Salesianos - Zaragoza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Rosana Marin Berraondo</dc:creator>
  <cp:lastModifiedBy>Adrian Valdivieso Paredes</cp:lastModifiedBy>
  <cp:revision>63</cp:revision>
  <cp:lastPrinted>2023-09-28T13:45:00Z</cp:lastPrinted>
  <dcterms:created xsi:type="dcterms:W3CDTF">2022-09-20T15:43:00Z</dcterms:created>
  <dcterms:modified xsi:type="dcterms:W3CDTF">2023-09-28T16:11:00Z</dcterms:modified>
</cp:coreProperties>
</file>